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hint="eastAsia"/>
        </w:rPr>
        <w:id w:val="1320161285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p w:rsidR="007C2546" w:rsidRDefault="002524C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1" allowOverlap="1">
                    <wp:simplePos x="0" y="0"/>
                    <wp:positionH relativeFrom="column">
                      <wp:posOffset>-544195</wp:posOffset>
                    </wp:positionH>
                    <wp:positionV relativeFrom="paragraph">
                      <wp:posOffset>-201930</wp:posOffset>
                    </wp:positionV>
                    <wp:extent cx="6858000" cy="7315200"/>
                    <wp:effectExtent l="0" t="0" r="0" b="0"/>
                    <wp:wrapNone/>
                    <wp:docPr id="122" name="文本框 1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858000" cy="7315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  <w:alias w:val="标题"/>
                                  <w:tag w:val=""/>
                                  <w:id w:val="-14769862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C2546" w:rsidRPr="006D1B8D" w:rsidRDefault="00501320" w:rsidP="007C2546">
                                    <w:pPr>
                                      <w:pStyle w:val="a5"/>
                                      <w:pBdr>
                                        <w:bottom w:val="single" w:sz="6" w:space="4" w:color="7F7F7F" w:themeColor="text1" w:themeTint="80"/>
                                      </w:pBd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档案管理系统集成解决方案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5734622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C2546" w:rsidRDefault="00323205" w:rsidP="007C2546">
                                    <w:pPr>
                                      <w:pStyle w:val="a5"/>
                                      <w:spacing w:before="240"/>
                                      <w:jc w:val="center"/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配置文件</w:t>
                                    </w:r>
                                    <w:r w:rsidR="00AA5092">
                                      <w:rPr>
                                        <w:rFonts w:hint="eastAsia"/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说明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2" o:spid="_x0000_s1026" type="#_x0000_t202" style="position:absolute;left:0;text-align:left;margin-left:-42.85pt;margin-top:-15.9pt;width:540pt;height:8in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" filled="f" stroked="f" strokeweight=".5pt">
                    <v:path arrowok="t"/>
                    <v:textbox inset="36pt,36pt,36pt,36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95959" w:themeColor="text1" w:themeTint="A6"/>
                              <w:sz w:val="52"/>
                              <w:szCs w:val="52"/>
                            </w:rPr>
                            <w:alias w:val="标题"/>
                            <w:tag w:val=""/>
                            <w:id w:val="-14769862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C2546" w:rsidRPr="006D1B8D" w:rsidRDefault="00501320" w:rsidP="007C2546">
                              <w:pPr>
                                <w:pStyle w:val="a5"/>
                                <w:pBdr>
                                  <w:bottom w:val="single" w:sz="6" w:space="4" w:color="7F7F7F" w:themeColor="text1" w:themeTint="80"/>
                                </w:pBd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档案管理系统集成解决方案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5734622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C2546" w:rsidRDefault="00323205" w:rsidP="007C2546">
                              <w:pPr>
                                <w:pStyle w:val="a5"/>
                                <w:spacing w:before="240"/>
                                <w:jc w:val="center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配置文件</w:t>
                              </w:r>
                              <w:r w:rsidR="00AA5092">
                                <w:rPr>
                                  <w:rFonts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说明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</w:p>
        <w:bookmarkEnd w:id="0" w:displacedByCustomXml="next"/>
      </w:sdtContent>
    </w:sdt>
    <w:p w:rsidR="007C2546" w:rsidRDefault="007C2546" w:rsidP="007C2546">
      <w:pPr>
        <w:jc w:val="center"/>
      </w:pPr>
    </w:p>
    <w:p w:rsidR="00620B55" w:rsidRDefault="007C2546" w:rsidP="007C2546">
      <w:pPr>
        <w:jc w:val="center"/>
      </w:pPr>
      <w:r>
        <w:rPr>
          <w:noProof/>
        </w:rPr>
        <w:drawing>
          <wp:inline distT="0" distB="0" distL="0" distR="0">
            <wp:extent cx="2285714" cy="1485714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55" w:rsidRDefault="00620B55"/>
    <w:p w:rsidR="00620B55" w:rsidRDefault="00620B55" w:rsidP="00F8072C">
      <w:pPr>
        <w:jc w:val="center"/>
      </w:pPr>
    </w:p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237473" w:rsidRPr="007C2546" w:rsidRDefault="00237473" w:rsidP="007C2546">
      <w:pPr>
        <w:jc w:val="center"/>
        <w:rPr>
          <w:sz w:val="32"/>
          <w:szCs w:val="32"/>
        </w:rPr>
      </w:pPr>
    </w:p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620B55" w:rsidRDefault="00620B55"/>
    <w:p w:rsidR="007C2546" w:rsidRDefault="007C2546"/>
    <w:p w:rsidR="007C2546" w:rsidRDefault="007C2546"/>
    <w:p w:rsidR="007C2546" w:rsidRDefault="007C2546"/>
    <w:p w:rsidR="007C2546" w:rsidRDefault="007C2546" w:rsidP="00BC612A"/>
    <w:p w:rsidR="00A90961" w:rsidRDefault="00A96133" w:rsidP="00BC612A">
      <w:pPr>
        <w:pStyle w:val="1"/>
      </w:pPr>
      <w:r>
        <w:rPr>
          <w:rFonts w:hint="eastAsia"/>
        </w:rPr>
        <w:lastRenderedPageBreak/>
        <w:t>配置文件</w:t>
      </w:r>
    </w:p>
    <w:p w:rsidR="000C1540" w:rsidRPr="000C1540" w:rsidRDefault="002524C7" w:rsidP="00B0530B">
      <w:r>
        <w:rPr>
          <w:rFonts w:hint="eastAsia"/>
        </w:rPr>
        <w:t>配置文件放置在应用程序的安装目录下，文件名为</w:t>
      </w:r>
      <w:r w:rsidR="00A96133" w:rsidRPr="00A96133">
        <w:t>AppConfig.</w:t>
      </w:r>
      <w:proofErr w:type="gramStart"/>
      <w:r w:rsidR="00A96133" w:rsidRPr="00A96133">
        <w:t>xml</w:t>
      </w:r>
      <w:proofErr w:type="gramEnd"/>
    </w:p>
    <w:p w:rsidR="00984982" w:rsidRDefault="00A96133" w:rsidP="00E41B6E">
      <w:pPr>
        <w:pStyle w:val="1"/>
        <w:rPr>
          <w:rFonts w:hint="eastAsia"/>
        </w:rPr>
      </w:pPr>
      <w:r>
        <w:rPr>
          <w:rFonts w:hint="eastAsia"/>
        </w:rPr>
        <w:t>配置说明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4498"/>
        <w:gridCol w:w="1184"/>
      </w:tblGrid>
      <w:tr w:rsidR="00A96133" w:rsidTr="001C149B">
        <w:tc>
          <w:tcPr>
            <w:tcW w:w="2840" w:type="dxa"/>
          </w:tcPr>
          <w:p w:rsidR="00A96133" w:rsidRDefault="00A96133" w:rsidP="001C149B">
            <w:r>
              <w:rPr>
                <w:rFonts w:hint="eastAsia"/>
              </w:rPr>
              <w:t>配置选项</w:t>
            </w:r>
          </w:p>
        </w:tc>
        <w:tc>
          <w:tcPr>
            <w:tcW w:w="4498" w:type="dxa"/>
          </w:tcPr>
          <w:p w:rsidR="00A96133" w:rsidRDefault="00A96133" w:rsidP="001C149B">
            <w:r>
              <w:rPr>
                <w:rFonts w:hint="eastAsia"/>
              </w:rPr>
              <w:t>说明</w:t>
            </w:r>
          </w:p>
        </w:tc>
        <w:tc>
          <w:tcPr>
            <w:tcW w:w="1184" w:type="dxa"/>
          </w:tcPr>
          <w:p w:rsidR="00A96133" w:rsidRDefault="00A96133" w:rsidP="001C149B">
            <w:r>
              <w:rPr>
                <w:rFonts w:hint="eastAsia"/>
              </w:rPr>
              <w:t>推荐值</w:t>
            </w:r>
          </w:p>
        </w:tc>
      </w:tr>
      <w:tr w:rsidR="00A96133" w:rsidTr="001C149B">
        <w:tc>
          <w:tcPr>
            <w:tcW w:w="2840" w:type="dxa"/>
          </w:tcPr>
          <w:p w:rsidR="00A96133" w:rsidRDefault="00A96133" w:rsidP="001C149B">
            <w:proofErr w:type="spellStart"/>
            <w:r>
              <w:rPr>
                <w:rFonts w:hint="eastAsia"/>
              </w:rPr>
              <w:t>ReaderPower</w:t>
            </w:r>
            <w:proofErr w:type="spellEnd"/>
          </w:p>
        </w:tc>
        <w:tc>
          <w:tcPr>
            <w:tcW w:w="4498" w:type="dxa"/>
          </w:tcPr>
          <w:p w:rsidR="00A96133" w:rsidRDefault="00A96133" w:rsidP="001C149B">
            <w:r>
              <w:rPr>
                <w:rFonts w:hint="eastAsia"/>
              </w:rPr>
              <w:t>固定式读写器发射功率</w:t>
            </w:r>
          </w:p>
        </w:tc>
        <w:tc>
          <w:tcPr>
            <w:tcW w:w="1184" w:type="dxa"/>
          </w:tcPr>
          <w:p w:rsidR="00A96133" w:rsidRPr="004B764A" w:rsidRDefault="00A96133" w:rsidP="001C149B">
            <w:r>
              <w:rPr>
                <w:rFonts w:hint="eastAsia"/>
              </w:rPr>
              <w:t>30</w:t>
            </w:r>
          </w:p>
        </w:tc>
      </w:tr>
      <w:tr w:rsidR="00A96133" w:rsidTr="001C149B">
        <w:tc>
          <w:tcPr>
            <w:tcW w:w="2840" w:type="dxa"/>
          </w:tcPr>
          <w:p w:rsidR="00A96133" w:rsidRDefault="00A96133" w:rsidP="001C149B">
            <w:proofErr w:type="spellStart"/>
            <w:r>
              <w:rPr>
                <w:rFonts w:hint="eastAsia"/>
              </w:rPr>
              <w:t>InvDuration</w:t>
            </w:r>
            <w:proofErr w:type="spellEnd"/>
          </w:p>
        </w:tc>
        <w:tc>
          <w:tcPr>
            <w:tcW w:w="4498" w:type="dxa"/>
          </w:tcPr>
          <w:p w:rsidR="00A96133" w:rsidRDefault="00A96133" w:rsidP="001C149B">
            <w:r>
              <w:rPr>
                <w:rFonts w:hint="eastAsia"/>
              </w:rPr>
              <w:t>通道门固定式读写器扫描持续时间，单位秒</w:t>
            </w:r>
          </w:p>
        </w:tc>
        <w:tc>
          <w:tcPr>
            <w:tcW w:w="1184" w:type="dxa"/>
          </w:tcPr>
          <w:p w:rsidR="00A96133" w:rsidRPr="004B764A" w:rsidRDefault="00A96133" w:rsidP="001C149B">
            <w:r>
              <w:rPr>
                <w:rFonts w:hint="eastAsia"/>
              </w:rPr>
              <w:t>4</w:t>
            </w:r>
          </w:p>
        </w:tc>
      </w:tr>
      <w:tr w:rsidR="00A96133" w:rsidTr="001C149B">
        <w:tc>
          <w:tcPr>
            <w:tcW w:w="2840" w:type="dxa"/>
          </w:tcPr>
          <w:p w:rsidR="00A96133" w:rsidRDefault="00A96133" w:rsidP="001C149B">
            <w:proofErr w:type="spellStart"/>
            <w:r>
              <w:rPr>
                <w:rFonts w:hint="eastAsia"/>
              </w:rPr>
              <w:t>SecureInvDuration</w:t>
            </w:r>
            <w:proofErr w:type="spellEnd"/>
          </w:p>
        </w:tc>
        <w:tc>
          <w:tcPr>
            <w:tcW w:w="4498" w:type="dxa"/>
          </w:tcPr>
          <w:p w:rsidR="00A96133" w:rsidRDefault="00A96133" w:rsidP="001C149B">
            <w:r>
              <w:rPr>
                <w:rFonts w:hint="eastAsia"/>
              </w:rPr>
              <w:t>安检门固定式读写器扫描持续时间，单位秒</w:t>
            </w:r>
          </w:p>
        </w:tc>
        <w:tc>
          <w:tcPr>
            <w:tcW w:w="1184" w:type="dxa"/>
          </w:tcPr>
          <w:p w:rsidR="00A96133" w:rsidRPr="004B764A" w:rsidRDefault="00A96133" w:rsidP="001C149B">
            <w:r>
              <w:rPr>
                <w:rFonts w:hint="eastAsia"/>
              </w:rPr>
              <w:t>2</w:t>
            </w:r>
          </w:p>
        </w:tc>
      </w:tr>
      <w:tr w:rsidR="00A96133" w:rsidTr="001C149B">
        <w:tc>
          <w:tcPr>
            <w:tcW w:w="2840" w:type="dxa"/>
          </w:tcPr>
          <w:p w:rsidR="00A96133" w:rsidRDefault="00A96133" w:rsidP="001C149B">
            <w:proofErr w:type="spellStart"/>
            <w:r>
              <w:rPr>
                <w:rFonts w:hint="eastAsia"/>
              </w:rPr>
              <w:t>InfraredFreq</w:t>
            </w:r>
            <w:proofErr w:type="spellEnd"/>
          </w:p>
        </w:tc>
        <w:tc>
          <w:tcPr>
            <w:tcW w:w="4498" w:type="dxa"/>
          </w:tcPr>
          <w:p w:rsidR="00A96133" w:rsidRDefault="00A96133" w:rsidP="001C149B">
            <w:r>
              <w:rPr>
                <w:rFonts w:hint="eastAsia"/>
              </w:rPr>
              <w:t>安检门红外线扫描频率，单位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，配置值</w:t>
            </w:r>
            <w:r>
              <w:rPr>
                <w:rFonts w:hint="eastAsia"/>
              </w:rPr>
              <w:t>*100</w:t>
            </w:r>
          </w:p>
        </w:tc>
        <w:tc>
          <w:tcPr>
            <w:tcW w:w="1184" w:type="dxa"/>
          </w:tcPr>
          <w:p w:rsidR="00A96133" w:rsidRPr="004B764A" w:rsidRDefault="00A96133" w:rsidP="001C149B">
            <w:r>
              <w:rPr>
                <w:rFonts w:hint="eastAsia"/>
              </w:rPr>
              <w:t>3</w:t>
            </w:r>
          </w:p>
        </w:tc>
      </w:tr>
      <w:tr w:rsidR="00A96133" w:rsidTr="001C149B">
        <w:tc>
          <w:tcPr>
            <w:tcW w:w="2840" w:type="dxa"/>
          </w:tcPr>
          <w:p w:rsidR="00A96133" w:rsidRDefault="00A96133" w:rsidP="001C149B">
            <w:proofErr w:type="spellStart"/>
            <w:r>
              <w:rPr>
                <w:rFonts w:hint="eastAsia"/>
              </w:rPr>
              <w:t>AntPort</w:t>
            </w:r>
            <w:proofErr w:type="spellEnd"/>
          </w:p>
        </w:tc>
        <w:tc>
          <w:tcPr>
            <w:tcW w:w="4498" w:type="dxa"/>
          </w:tcPr>
          <w:p w:rsidR="00A96133" w:rsidRPr="004B764A" w:rsidRDefault="00A96133" w:rsidP="001C149B">
            <w:r>
              <w:rPr>
                <w:rFonts w:hint="eastAsia"/>
              </w:rPr>
              <w:t>固定式读写器所用天线索引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表明使用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只天线</w:t>
            </w:r>
          </w:p>
        </w:tc>
        <w:tc>
          <w:tcPr>
            <w:tcW w:w="1184" w:type="dxa"/>
          </w:tcPr>
          <w:p w:rsidR="00A96133" w:rsidRPr="004B764A" w:rsidRDefault="00A96133" w:rsidP="001C149B">
            <w:r>
              <w:rPr>
                <w:rFonts w:hint="eastAsia"/>
              </w:rPr>
              <w:t>15</w:t>
            </w:r>
          </w:p>
        </w:tc>
      </w:tr>
      <w:tr w:rsidR="00A96133" w:rsidTr="001C149B">
        <w:tc>
          <w:tcPr>
            <w:tcW w:w="2840" w:type="dxa"/>
          </w:tcPr>
          <w:p w:rsidR="00A96133" w:rsidRDefault="00A96133" w:rsidP="001C149B">
            <w:proofErr w:type="spellStart"/>
            <w:r>
              <w:rPr>
                <w:rFonts w:hint="eastAsia"/>
              </w:rPr>
              <w:t>LedSwitchFreq</w:t>
            </w:r>
            <w:proofErr w:type="spellEnd"/>
          </w:p>
        </w:tc>
        <w:tc>
          <w:tcPr>
            <w:tcW w:w="4498" w:type="dxa"/>
          </w:tcPr>
          <w:p w:rsidR="00A96133" w:rsidRDefault="00A96133" w:rsidP="001C149B">
            <w:pPr>
              <w:rPr>
                <w:rFonts w:hint="eastAsia"/>
              </w:rPr>
            </w:pPr>
            <w:r>
              <w:rPr>
                <w:rFonts w:hint="eastAsia"/>
              </w:rPr>
              <w:t>安检门灯光报警持续时间，单位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，配置值</w:t>
            </w:r>
            <w:r>
              <w:rPr>
                <w:rFonts w:hint="eastAsia"/>
              </w:rPr>
              <w:t>*1000</w:t>
            </w:r>
          </w:p>
        </w:tc>
        <w:tc>
          <w:tcPr>
            <w:tcW w:w="1184" w:type="dxa"/>
          </w:tcPr>
          <w:p w:rsidR="00A96133" w:rsidRPr="000C5E34" w:rsidRDefault="00A96133" w:rsidP="001C149B">
            <w:r>
              <w:rPr>
                <w:rFonts w:hint="eastAsia"/>
              </w:rPr>
              <w:t>3</w:t>
            </w:r>
          </w:p>
        </w:tc>
      </w:tr>
      <w:tr w:rsidR="00A96133" w:rsidTr="001C149B">
        <w:tc>
          <w:tcPr>
            <w:tcW w:w="2840" w:type="dxa"/>
          </w:tcPr>
          <w:p w:rsidR="00A96133" w:rsidRDefault="00A96133" w:rsidP="001C149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AlarmDuration</w:t>
            </w:r>
            <w:proofErr w:type="spellEnd"/>
          </w:p>
        </w:tc>
        <w:tc>
          <w:tcPr>
            <w:tcW w:w="4498" w:type="dxa"/>
          </w:tcPr>
          <w:p w:rsidR="00A96133" w:rsidRDefault="00A96133" w:rsidP="001C149B">
            <w:pPr>
              <w:rPr>
                <w:rFonts w:hint="eastAsia"/>
              </w:rPr>
            </w:pPr>
            <w:r>
              <w:rPr>
                <w:rFonts w:hint="eastAsia"/>
              </w:rPr>
              <w:t>安检</w:t>
            </w:r>
            <w:proofErr w:type="gramStart"/>
            <w:r>
              <w:rPr>
                <w:rFonts w:hint="eastAsia"/>
              </w:rPr>
              <w:t>门声音</w:t>
            </w:r>
            <w:proofErr w:type="gramEnd"/>
            <w:r>
              <w:rPr>
                <w:rFonts w:hint="eastAsia"/>
              </w:rPr>
              <w:t>报警持续时间，单位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，配置值</w:t>
            </w:r>
            <w:r>
              <w:rPr>
                <w:rFonts w:hint="eastAsia"/>
              </w:rPr>
              <w:t>*1000</w:t>
            </w:r>
          </w:p>
        </w:tc>
        <w:tc>
          <w:tcPr>
            <w:tcW w:w="1184" w:type="dxa"/>
          </w:tcPr>
          <w:p w:rsidR="00A96133" w:rsidRPr="000C5E34" w:rsidRDefault="00A96133" w:rsidP="001C149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:rsidR="00A96133" w:rsidRDefault="00A96133" w:rsidP="00A96133">
      <w:r>
        <w:rPr>
          <w:rFonts w:hint="eastAsia"/>
        </w:rPr>
        <w:t>注：配置文件中的其他配置选项无需修改</w:t>
      </w:r>
    </w:p>
    <w:p w:rsidR="00A96133" w:rsidRPr="00A96133" w:rsidRDefault="00A96133" w:rsidP="00A96133"/>
    <w:sectPr w:rsidR="00A96133" w:rsidRPr="00A96133" w:rsidSect="007C2546">
      <w:headerReference w:type="default" r:id="rId10"/>
      <w:footerReference w:type="default" r:id="rId11"/>
      <w:footerReference w:type="first" r:id="rId12"/>
      <w:pgSz w:w="11906" w:h="16838"/>
      <w:pgMar w:top="1440" w:right="1416" w:bottom="1440" w:left="1418" w:header="567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161" w:rsidRDefault="00E24161" w:rsidP="00620B55">
      <w:r>
        <w:separator/>
      </w:r>
    </w:p>
  </w:endnote>
  <w:endnote w:type="continuationSeparator" w:id="0">
    <w:p w:rsidR="00E24161" w:rsidRDefault="00E24161" w:rsidP="00620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B55" w:rsidRDefault="008F6DFC" w:rsidP="008F6DFC">
    <w:pPr>
      <w:pStyle w:val="a4"/>
      <w:jc w:val="center"/>
    </w:pPr>
    <w:r>
      <w:t xml:space="preserve">                            </w:t>
    </w:r>
    <w:r w:rsidR="00620B55">
      <w:rPr>
        <w:rFonts w:hint="eastAsia"/>
      </w:rPr>
      <w:t>深圳山脊技术有限公司</w:t>
    </w:r>
    <w:r>
      <w:rPr>
        <w:rFonts w:hint="eastAsia"/>
      </w:rPr>
      <w:t xml:space="preserve"> </w:t>
    </w:r>
    <w:r>
      <w:rPr>
        <w:rFonts w:hint="eastAsia"/>
      </w:rPr>
      <w:t>版权所有</w:t>
    </w:r>
    <w:r>
      <w:rPr>
        <w:rFonts w:hint="eastAsia"/>
      </w:rPr>
      <w:t xml:space="preserve">                            </w:t>
    </w:r>
    <w:r>
      <w:t xml:space="preserve">    </w:t>
    </w:r>
    <w:r w:rsidR="00796A73">
      <w:fldChar w:fldCharType="begin"/>
    </w:r>
    <w:r>
      <w:instrText>PAGE   \* MERGEFORMAT</w:instrText>
    </w:r>
    <w:r w:rsidR="00796A73">
      <w:fldChar w:fldCharType="separate"/>
    </w:r>
    <w:r w:rsidR="00323205" w:rsidRPr="00323205">
      <w:rPr>
        <w:noProof/>
        <w:lang w:val="zh-CN"/>
      </w:rPr>
      <w:t>1</w:t>
    </w:r>
    <w:r w:rsidR="00796A73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DD2" w:rsidRDefault="00661DD2" w:rsidP="00661DD2">
    <w:pPr>
      <w:pStyle w:val="a4"/>
      <w:jc w:val="center"/>
    </w:pPr>
    <w:r>
      <w:rPr>
        <w:rFonts w:hint="eastAsia"/>
      </w:rPr>
      <w:t>深圳山脊技术有限公司</w:t>
    </w:r>
    <w:r>
      <w:rPr>
        <w:rFonts w:hint="eastAsia"/>
      </w:rPr>
      <w:t xml:space="preserve"> </w:t>
    </w:r>
    <w:r>
      <w:rPr>
        <w:rFonts w:hint="eastAsia"/>
      </w:rPr>
      <w:t>版权所有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161" w:rsidRDefault="00E24161" w:rsidP="00620B55">
      <w:r>
        <w:separator/>
      </w:r>
    </w:p>
  </w:footnote>
  <w:footnote w:type="continuationSeparator" w:id="0">
    <w:p w:rsidR="00E24161" w:rsidRDefault="00E24161" w:rsidP="00620B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B55" w:rsidRDefault="00620B55" w:rsidP="00620B55">
    <w:pPr>
      <w:pStyle w:val="a3"/>
      <w:jc w:val="left"/>
    </w:pPr>
    <w:r>
      <w:rPr>
        <w:rFonts w:hint="eastAsia"/>
        <w:noProof/>
      </w:rPr>
      <w:drawing>
        <wp:inline distT="0" distB="0" distL="0" distR="0">
          <wp:extent cx="1878041" cy="407670"/>
          <wp:effectExtent l="0" t="0" r="8255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hanji-logo-smal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7095" cy="4313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F6DFC">
      <w:rPr>
        <w:rFonts w:hint="eastAsia"/>
      </w:rPr>
      <w:t xml:space="preserve">                                            Security Level: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3BAE"/>
    <w:multiLevelType w:val="hybridMultilevel"/>
    <w:tmpl w:val="2C6EFF2A"/>
    <w:lvl w:ilvl="0" w:tplc="3B0455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F83122"/>
    <w:multiLevelType w:val="hybridMultilevel"/>
    <w:tmpl w:val="20E20888"/>
    <w:lvl w:ilvl="0" w:tplc="B44EC5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3B3844"/>
    <w:multiLevelType w:val="hybridMultilevel"/>
    <w:tmpl w:val="7E9A36B4"/>
    <w:lvl w:ilvl="0" w:tplc="416089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D91DA5"/>
    <w:multiLevelType w:val="hybridMultilevel"/>
    <w:tmpl w:val="FBE6322E"/>
    <w:lvl w:ilvl="0" w:tplc="CA2A4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56A5FE2"/>
    <w:multiLevelType w:val="hybridMultilevel"/>
    <w:tmpl w:val="D026CD30"/>
    <w:lvl w:ilvl="0" w:tplc="F7CAA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F7681F"/>
    <w:multiLevelType w:val="hybridMultilevel"/>
    <w:tmpl w:val="17CE8370"/>
    <w:lvl w:ilvl="0" w:tplc="01A8E288">
      <w:start w:val="1"/>
      <w:numFmt w:val="decimal"/>
      <w:lvlText w:val="(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0D970A3A"/>
    <w:multiLevelType w:val="hybridMultilevel"/>
    <w:tmpl w:val="0584DE8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F0E3754"/>
    <w:multiLevelType w:val="hybridMultilevel"/>
    <w:tmpl w:val="AD9603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B37D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45DB255B"/>
    <w:multiLevelType w:val="hybridMultilevel"/>
    <w:tmpl w:val="FEFE06C4"/>
    <w:lvl w:ilvl="0" w:tplc="3BF69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2A2533"/>
    <w:multiLevelType w:val="hybridMultilevel"/>
    <w:tmpl w:val="AD681A10"/>
    <w:lvl w:ilvl="0" w:tplc="1504A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73ED8D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9E5AB8"/>
    <w:multiLevelType w:val="hybridMultilevel"/>
    <w:tmpl w:val="9E3A8794"/>
    <w:lvl w:ilvl="0" w:tplc="A3E63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06528D"/>
    <w:multiLevelType w:val="hybridMultilevel"/>
    <w:tmpl w:val="4AEA5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7567F7"/>
    <w:multiLevelType w:val="multilevel"/>
    <w:tmpl w:val="46BC0752"/>
    <w:lvl w:ilvl="0">
      <w:start w:val="1"/>
      <w:numFmt w:val="decimal"/>
      <w:pStyle w:val="20"/>
      <w:lvlText w:val="%1）"/>
      <w:lvlJc w:val="left"/>
      <w:pPr>
        <w:ind w:left="846" w:hanging="42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lowerLetter"/>
      <w:lvlText w:val="%2)"/>
      <w:lvlJc w:val="left"/>
      <w:pPr>
        <w:ind w:left="127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9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1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3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5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7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9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15" w:hanging="420"/>
      </w:pPr>
      <w:rPr>
        <w:rFonts w:hint="eastAsia"/>
      </w:rPr>
    </w:lvl>
  </w:abstractNum>
  <w:abstractNum w:abstractNumId="14">
    <w:nsid w:val="70B93A75"/>
    <w:multiLevelType w:val="hybridMultilevel"/>
    <w:tmpl w:val="04B61B96"/>
    <w:lvl w:ilvl="0" w:tplc="EFB44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D27DEE"/>
    <w:multiLevelType w:val="hybridMultilevel"/>
    <w:tmpl w:val="BEEE3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4"/>
  </w:num>
  <w:num w:numId="5">
    <w:abstractNumId w:val="11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2"/>
  </w:num>
  <w:num w:numId="15">
    <w:abstractNumId w:val="9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6"/>
  </w:num>
  <w:num w:numId="21">
    <w:abstractNumId w:val="2"/>
  </w:num>
  <w:num w:numId="22">
    <w:abstractNumId w:val="8"/>
  </w:num>
  <w:num w:numId="23">
    <w:abstractNumId w:val="10"/>
  </w:num>
  <w:num w:numId="24">
    <w:abstractNumId w:val="8"/>
  </w:num>
  <w:num w:numId="25">
    <w:abstractNumId w:val="1"/>
  </w:num>
  <w:num w:numId="26">
    <w:abstractNumId w:val="0"/>
  </w:num>
  <w:num w:numId="27">
    <w:abstractNumId w:val="8"/>
  </w:num>
  <w:num w:numId="28">
    <w:abstractNumId w:val="5"/>
  </w:num>
  <w:num w:numId="29">
    <w:abstractNumId w:val="13"/>
  </w:num>
  <w:num w:numId="30">
    <w:abstractNumId w:val="15"/>
  </w:num>
  <w:num w:numId="31">
    <w:abstractNumId w:val="7"/>
  </w:num>
  <w:num w:numId="32">
    <w:abstractNumId w:val="8"/>
  </w:num>
  <w:num w:numId="33">
    <w:abstractNumId w:val="8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554"/>
    <w:rsid w:val="00023D1F"/>
    <w:rsid w:val="00032A1A"/>
    <w:rsid w:val="0003462B"/>
    <w:rsid w:val="00043E93"/>
    <w:rsid w:val="00046F44"/>
    <w:rsid w:val="00060847"/>
    <w:rsid w:val="00062083"/>
    <w:rsid w:val="000732CC"/>
    <w:rsid w:val="00083A98"/>
    <w:rsid w:val="00086051"/>
    <w:rsid w:val="00092FA4"/>
    <w:rsid w:val="000A2C85"/>
    <w:rsid w:val="000A48D1"/>
    <w:rsid w:val="000A6DC6"/>
    <w:rsid w:val="000B2176"/>
    <w:rsid w:val="000C1540"/>
    <w:rsid w:val="000D00DA"/>
    <w:rsid w:val="000E63E9"/>
    <w:rsid w:val="000F3DCA"/>
    <w:rsid w:val="00121EBB"/>
    <w:rsid w:val="001311AA"/>
    <w:rsid w:val="00133523"/>
    <w:rsid w:val="00142BE9"/>
    <w:rsid w:val="00147DC7"/>
    <w:rsid w:val="001600AA"/>
    <w:rsid w:val="00164591"/>
    <w:rsid w:val="00182EBC"/>
    <w:rsid w:val="001863A4"/>
    <w:rsid w:val="00186FC9"/>
    <w:rsid w:val="00187B99"/>
    <w:rsid w:val="00197A8B"/>
    <w:rsid w:val="001A697A"/>
    <w:rsid w:val="001A75B7"/>
    <w:rsid w:val="001C5507"/>
    <w:rsid w:val="001D4841"/>
    <w:rsid w:val="001E0B2C"/>
    <w:rsid w:val="001F19FC"/>
    <w:rsid w:val="001F2AFE"/>
    <w:rsid w:val="002019A7"/>
    <w:rsid w:val="00206E2F"/>
    <w:rsid w:val="00226210"/>
    <w:rsid w:val="00237473"/>
    <w:rsid w:val="00246972"/>
    <w:rsid w:val="00247B1C"/>
    <w:rsid w:val="002524C7"/>
    <w:rsid w:val="002623A5"/>
    <w:rsid w:val="002674B9"/>
    <w:rsid w:val="00276A80"/>
    <w:rsid w:val="00285EC5"/>
    <w:rsid w:val="00287A41"/>
    <w:rsid w:val="0029002D"/>
    <w:rsid w:val="00294091"/>
    <w:rsid w:val="00295BF4"/>
    <w:rsid w:val="00296813"/>
    <w:rsid w:val="002B44CC"/>
    <w:rsid w:val="002C0E61"/>
    <w:rsid w:val="002C1BA1"/>
    <w:rsid w:val="002D45AE"/>
    <w:rsid w:val="002E624F"/>
    <w:rsid w:val="002F008E"/>
    <w:rsid w:val="002F2BB8"/>
    <w:rsid w:val="002F498E"/>
    <w:rsid w:val="003030D4"/>
    <w:rsid w:val="00304EC0"/>
    <w:rsid w:val="00306C66"/>
    <w:rsid w:val="00323205"/>
    <w:rsid w:val="00332C2E"/>
    <w:rsid w:val="003558D1"/>
    <w:rsid w:val="0036139C"/>
    <w:rsid w:val="003650E8"/>
    <w:rsid w:val="003763F0"/>
    <w:rsid w:val="00384FFC"/>
    <w:rsid w:val="003A13C7"/>
    <w:rsid w:val="003A2070"/>
    <w:rsid w:val="003A7323"/>
    <w:rsid w:val="003B3C83"/>
    <w:rsid w:val="003D6B5E"/>
    <w:rsid w:val="00400D15"/>
    <w:rsid w:val="004055DE"/>
    <w:rsid w:val="0040799A"/>
    <w:rsid w:val="004113A8"/>
    <w:rsid w:val="0042116E"/>
    <w:rsid w:val="00426AC5"/>
    <w:rsid w:val="004337A0"/>
    <w:rsid w:val="00442397"/>
    <w:rsid w:val="004456F1"/>
    <w:rsid w:val="00456B8A"/>
    <w:rsid w:val="00463C6E"/>
    <w:rsid w:val="0047177B"/>
    <w:rsid w:val="004755C4"/>
    <w:rsid w:val="00476F8F"/>
    <w:rsid w:val="004777D1"/>
    <w:rsid w:val="004A31B4"/>
    <w:rsid w:val="004B71BB"/>
    <w:rsid w:val="004F7B23"/>
    <w:rsid w:val="00501320"/>
    <w:rsid w:val="00512B16"/>
    <w:rsid w:val="00524414"/>
    <w:rsid w:val="00535E45"/>
    <w:rsid w:val="00537B12"/>
    <w:rsid w:val="00542AF5"/>
    <w:rsid w:val="0055278D"/>
    <w:rsid w:val="00552BF9"/>
    <w:rsid w:val="00556977"/>
    <w:rsid w:val="00567783"/>
    <w:rsid w:val="00572475"/>
    <w:rsid w:val="00575761"/>
    <w:rsid w:val="005819BB"/>
    <w:rsid w:val="0059013F"/>
    <w:rsid w:val="005B53CA"/>
    <w:rsid w:val="005C158A"/>
    <w:rsid w:val="005C19C3"/>
    <w:rsid w:val="005D0AA3"/>
    <w:rsid w:val="005E5A3A"/>
    <w:rsid w:val="00605B49"/>
    <w:rsid w:val="00615809"/>
    <w:rsid w:val="00620B55"/>
    <w:rsid w:val="006310D6"/>
    <w:rsid w:val="0065496E"/>
    <w:rsid w:val="00660F2F"/>
    <w:rsid w:val="00661DD2"/>
    <w:rsid w:val="00690E86"/>
    <w:rsid w:val="00697A20"/>
    <w:rsid w:val="006B3515"/>
    <w:rsid w:val="006C1389"/>
    <w:rsid w:val="006C28D5"/>
    <w:rsid w:val="006C330C"/>
    <w:rsid w:val="006C6E7C"/>
    <w:rsid w:val="006D1B8D"/>
    <w:rsid w:val="006D3FE7"/>
    <w:rsid w:val="006E5F63"/>
    <w:rsid w:val="006F075F"/>
    <w:rsid w:val="007013D2"/>
    <w:rsid w:val="00705AA5"/>
    <w:rsid w:val="00714A51"/>
    <w:rsid w:val="00716FF0"/>
    <w:rsid w:val="00721554"/>
    <w:rsid w:val="00751817"/>
    <w:rsid w:val="00752FCA"/>
    <w:rsid w:val="007706DC"/>
    <w:rsid w:val="00777AE1"/>
    <w:rsid w:val="00796A73"/>
    <w:rsid w:val="007A3B93"/>
    <w:rsid w:val="007A4053"/>
    <w:rsid w:val="007C2546"/>
    <w:rsid w:val="007D1D78"/>
    <w:rsid w:val="007D4057"/>
    <w:rsid w:val="007E1AEC"/>
    <w:rsid w:val="007F0C02"/>
    <w:rsid w:val="00833730"/>
    <w:rsid w:val="0084746C"/>
    <w:rsid w:val="0085290E"/>
    <w:rsid w:val="008541D2"/>
    <w:rsid w:val="008606E3"/>
    <w:rsid w:val="00864FFE"/>
    <w:rsid w:val="0087514A"/>
    <w:rsid w:val="00891924"/>
    <w:rsid w:val="008A2477"/>
    <w:rsid w:val="008A6D08"/>
    <w:rsid w:val="008B4AE3"/>
    <w:rsid w:val="008B5ED2"/>
    <w:rsid w:val="008B619C"/>
    <w:rsid w:val="008C1D45"/>
    <w:rsid w:val="008C6F7D"/>
    <w:rsid w:val="008D4EDC"/>
    <w:rsid w:val="008F0B43"/>
    <w:rsid w:val="008F6DFC"/>
    <w:rsid w:val="00920C35"/>
    <w:rsid w:val="00920E2C"/>
    <w:rsid w:val="009300B0"/>
    <w:rsid w:val="00932891"/>
    <w:rsid w:val="00941487"/>
    <w:rsid w:val="0094277C"/>
    <w:rsid w:val="009716E4"/>
    <w:rsid w:val="00984982"/>
    <w:rsid w:val="00987A44"/>
    <w:rsid w:val="00997ACB"/>
    <w:rsid w:val="009A2A55"/>
    <w:rsid w:val="009E3EF6"/>
    <w:rsid w:val="00A018E9"/>
    <w:rsid w:val="00A05D32"/>
    <w:rsid w:val="00A05D49"/>
    <w:rsid w:val="00A10615"/>
    <w:rsid w:val="00A17C91"/>
    <w:rsid w:val="00A25105"/>
    <w:rsid w:val="00A3653A"/>
    <w:rsid w:val="00A37D1A"/>
    <w:rsid w:val="00A531F6"/>
    <w:rsid w:val="00A56EA6"/>
    <w:rsid w:val="00A62191"/>
    <w:rsid w:val="00A6560C"/>
    <w:rsid w:val="00A65D1C"/>
    <w:rsid w:val="00A76CD3"/>
    <w:rsid w:val="00A80772"/>
    <w:rsid w:val="00A8369D"/>
    <w:rsid w:val="00A83D9F"/>
    <w:rsid w:val="00A83DB5"/>
    <w:rsid w:val="00A8435B"/>
    <w:rsid w:val="00A90961"/>
    <w:rsid w:val="00A96133"/>
    <w:rsid w:val="00A979C0"/>
    <w:rsid w:val="00AA5092"/>
    <w:rsid w:val="00AB15A6"/>
    <w:rsid w:val="00AC103C"/>
    <w:rsid w:val="00AC2A66"/>
    <w:rsid w:val="00B0530B"/>
    <w:rsid w:val="00B07757"/>
    <w:rsid w:val="00B33231"/>
    <w:rsid w:val="00B52178"/>
    <w:rsid w:val="00B616C9"/>
    <w:rsid w:val="00B94270"/>
    <w:rsid w:val="00BB4B54"/>
    <w:rsid w:val="00BB6430"/>
    <w:rsid w:val="00BC612A"/>
    <w:rsid w:val="00BF145F"/>
    <w:rsid w:val="00BF4AF1"/>
    <w:rsid w:val="00C0074A"/>
    <w:rsid w:val="00C15A18"/>
    <w:rsid w:val="00C21E37"/>
    <w:rsid w:val="00C2768A"/>
    <w:rsid w:val="00C3783B"/>
    <w:rsid w:val="00C43431"/>
    <w:rsid w:val="00C54167"/>
    <w:rsid w:val="00C66964"/>
    <w:rsid w:val="00C71218"/>
    <w:rsid w:val="00C769AD"/>
    <w:rsid w:val="00C84196"/>
    <w:rsid w:val="00C84C11"/>
    <w:rsid w:val="00C93116"/>
    <w:rsid w:val="00CA492B"/>
    <w:rsid w:val="00CB158A"/>
    <w:rsid w:val="00CB7452"/>
    <w:rsid w:val="00CD657D"/>
    <w:rsid w:val="00CE4DD0"/>
    <w:rsid w:val="00CE73C3"/>
    <w:rsid w:val="00CF0C3B"/>
    <w:rsid w:val="00CF3DFB"/>
    <w:rsid w:val="00CF5A58"/>
    <w:rsid w:val="00CF5DDD"/>
    <w:rsid w:val="00D0413B"/>
    <w:rsid w:val="00D11C84"/>
    <w:rsid w:val="00D174AA"/>
    <w:rsid w:val="00D2142D"/>
    <w:rsid w:val="00D25F6B"/>
    <w:rsid w:val="00D31AC4"/>
    <w:rsid w:val="00D329CC"/>
    <w:rsid w:val="00D35375"/>
    <w:rsid w:val="00D429BD"/>
    <w:rsid w:val="00D52C8A"/>
    <w:rsid w:val="00D62506"/>
    <w:rsid w:val="00DA0303"/>
    <w:rsid w:val="00DB177D"/>
    <w:rsid w:val="00DD7156"/>
    <w:rsid w:val="00DE339E"/>
    <w:rsid w:val="00DF69A3"/>
    <w:rsid w:val="00E13A56"/>
    <w:rsid w:val="00E215C5"/>
    <w:rsid w:val="00E24161"/>
    <w:rsid w:val="00E25C11"/>
    <w:rsid w:val="00E26849"/>
    <w:rsid w:val="00E41B6E"/>
    <w:rsid w:val="00E429F8"/>
    <w:rsid w:val="00E45D98"/>
    <w:rsid w:val="00E460E6"/>
    <w:rsid w:val="00E654B0"/>
    <w:rsid w:val="00E9033E"/>
    <w:rsid w:val="00EA19E7"/>
    <w:rsid w:val="00EA37A1"/>
    <w:rsid w:val="00ED435F"/>
    <w:rsid w:val="00ED4FC1"/>
    <w:rsid w:val="00ED77A1"/>
    <w:rsid w:val="00EE4A6D"/>
    <w:rsid w:val="00EF6FC9"/>
    <w:rsid w:val="00F13723"/>
    <w:rsid w:val="00F15A40"/>
    <w:rsid w:val="00F21AEA"/>
    <w:rsid w:val="00F270D4"/>
    <w:rsid w:val="00F308E4"/>
    <w:rsid w:val="00F31F47"/>
    <w:rsid w:val="00F340DA"/>
    <w:rsid w:val="00F34E7F"/>
    <w:rsid w:val="00F4066F"/>
    <w:rsid w:val="00F42A5E"/>
    <w:rsid w:val="00F5502B"/>
    <w:rsid w:val="00F55B61"/>
    <w:rsid w:val="00F601AE"/>
    <w:rsid w:val="00F7387D"/>
    <w:rsid w:val="00F73B85"/>
    <w:rsid w:val="00F74990"/>
    <w:rsid w:val="00F8072C"/>
    <w:rsid w:val="00F8510B"/>
    <w:rsid w:val="00F866FE"/>
    <w:rsid w:val="00F94E9A"/>
    <w:rsid w:val="00F96134"/>
    <w:rsid w:val="00FB4BFA"/>
    <w:rsid w:val="00FD1791"/>
    <w:rsid w:val="00FD5CD0"/>
    <w:rsid w:val="00FD76A2"/>
    <w:rsid w:val="00FF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12A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405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19A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19A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19A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19A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19A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19A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19A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0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0B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0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0B55"/>
    <w:rPr>
      <w:sz w:val="18"/>
      <w:szCs w:val="18"/>
    </w:rPr>
  </w:style>
  <w:style w:type="paragraph" w:styleId="a5">
    <w:name w:val="No Spacing"/>
    <w:link w:val="Char1"/>
    <w:uiPriority w:val="1"/>
    <w:qFormat/>
    <w:rsid w:val="007C2546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7C2546"/>
    <w:rPr>
      <w:kern w:val="0"/>
      <w:sz w:val="22"/>
    </w:rPr>
  </w:style>
  <w:style w:type="paragraph" w:styleId="a6">
    <w:name w:val="List Paragraph"/>
    <w:basedOn w:val="a"/>
    <w:uiPriority w:val="34"/>
    <w:qFormat/>
    <w:rsid w:val="00BC612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C61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40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819B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819B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19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19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19A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19A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19A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19A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19A7"/>
    <w:rPr>
      <w:rFonts w:asciiTheme="majorHAnsi" w:eastAsiaTheme="majorEastAsia" w:hAnsiTheme="majorHAnsi" w:cstheme="majorBidi"/>
      <w:szCs w:val="21"/>
    </w:rPr>
  </w:style>
  <w:style w:type="paragraph" w:styleId="a8">
    <w:name w:val="Document Map"/>
    <w:basedOn w:val="a"/>
    <w:link w:val="Char3"/>
    <w:uiPriority w:val="99"/>
    <w:semiHidden/>
    <w:unhideWhenUsed/>
    <w:rsid w:val="00F7387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F7387D"/>
    <w:rPr>
      <w:rFonts w:ascii="宋体" w:eastAsia="宋体"/>
      <w:sz w:val="18"/>
      <w:szCs w:val="18"/>
    </w:rPr>
  </w:style>
  <w:style w:type="table" w:styleId="a9">
    <w:name w:val="Table Grid"/>
    <w:basedOn w:val="a1"/>
    <w:uiPriority w:val="59"/>
    <w:rsid w:val="00F31F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E9033E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1">
    <w:name w:val="Medium Shading 1 Accent 1"/>
    <w:basedOn w:val="a1"/>
    <w:uiPriority w:val="63"/>
    <w:rsid w:val="00E9033E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a">
    <w:name w:val="annotation reference"/>
    <w:basedOn w:val="a0"/>
    <w:uiPriority w:val="99"/>
    <w:semiHidden/>
    <w:unhideWhenUsed/>
    <w:rsid w:val="00920E2C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920E2C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920E2C"/>
  </w:style>
  <w:style w:type="paragraph" w:styleId="ac">
    <w:name w:val="annotation subject"/>
    <w:basedOn w:val="ab"/>
    <w:next w:val="ab"/>
    <w:link w:val="Char5"/>
    <w:uiPriority w:val="99"/>
    <w:semiHidden/>
    <w:unhideWhenUsed/>
    <w:rsid w:val="00920E2C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920E2C"/>
    <w:rPr>
      <w:b/>
      <w:bCs/>
    </w:rPr>
  </w:style>
  <w:style w:type="paragraph" w:customStyle="1" w:styleId="ad">
    <w:name w:val="段"/>
    <w:rsid w:val="008D4EDC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20">
    <w:name w:val="样式2"/>
    <w:basedOn w:val="a"/>
    <w:qFormat/>
    <w:rsid w:val="00F5502B"/>
    <w:pPr>
      <w:numPr>
        <w:numId w:val="29"/>
      </w:numPr>
    </w:pPr>
    <w:rPr>
      <w:rFonts w:ascii="仿宋_GB2312" w:eastAsia="仿宋_GB2312" w:hAnsi="Times New Roman" w:cs="Times New Roman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12A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405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19A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19A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19A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19A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19A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19A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19A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0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0B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0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0B55"/>
    <w:rPr>
      <w:sz w:val="18"/>
      <w:szCs w:val="18"/>
    </w:rPr>
  </w:style>
  <w:style w:type="paragraph" w:styleId="a5">
    <w:name w:val="No Spacing"/>
    <w:link w:val="Char1"/>
    <w:uiPriority w:val="1"/>
    <w:qFormat/>
    <w:rsid w:val="007C2546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7C2546"/>
    <w:rPr>
      <w:kern w:val="0"/>
      <w:sz w:val="22"/>
    </w:rPr>
  </w:style>
  <w:style w:type="paragraph" w:styleId="a6">
    <w:name w:val="List Paragraph"/>
    <w:basedOn w:val="a"/>
    <w:uiPriority w:val="34"/>
    <w:qFormat/>
    <w:rsid w:val="00BC612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C61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40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819B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819B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19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19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19A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19A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19A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19A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19A7"/>
    <w:rPr>
      <w:rFonts w:asciiTheme="majorHAnsi" w:eastAsiaTheme="majorEastAsia" w:hAnsiTheme="majorHAnsi" w:cstheme="majorBidi"/>
      <w:szCs w:val="21"/>
    </w:rPr>
  </w:style>
  <w:style w:type="paragraph" w:styleId="a8">
    <w:name w:val="Document Map"/>
    <w:basedOn w:val="a"/>
    <w:link w:val="Char3"/>
    <w:uiPriority w:val="99"/>
    <w:semiHidden/>
    <w:unhideWhenUsed/>
    <w:rsid w:val="00F7387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F7387D"/>
    <w:rPr>
      <w:rFonts w:ascii="宋体" w:eastAsia="宋体"/>
      <w:sz w:val="18"/>
      <w:szCs w:val="18"/>
    </w:rPr>
  </w:style>
  <w:style w:type="table" w:styleId="a9">
    <w:name w:val="Table Grid"/>
    <w:basedOn w:val="a1"/>
    <w:uiPriority w:val="59"/>
    <w:rsid w:val="00F31F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E9033E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1">
    <w:name w:val="Medium Shading 1 Accent 1"/>
    <w:basedOn w:val="a1"/>
    <w:uiPriority w:val="63"/>
    <w:rsid w:val="00E9033E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a">
    <w:name w:val="annotation reference"/>
    <w:basedOn w:val="a0"/>
    <w:uiPriority w:val="99"/>
    <w:semiHidden/>
    <w:unhideWhenUsed/>
    <w:rsid w:val="00920E2C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920E2C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920E2C"/>
  </w:style>
  <w:style w:type="paragraph" w:styleId="ac">
    <w:name w:val="annotation subject"/>
    <w:basedOn w:val="ab"/>
    <w:next w:val="ab"/>
    <w:link w:val="Char5"/>
    <w:uiPriority w:val="99"/>
    <w:semiHidden/>
    <w:unhideWhenUsed/>
    <w:rsid w:val="00920E2C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920E2C"/>
    <w:rPr>
      <w:b/>
      <w:bCs/>
    </w:rPr>
  </w:style>
  <w:style w:type="paragraph" w:customStyle="1" w:styleId="ad">
    <w:name w:val="段"/>
    <w:rsid w:val="008D4EDC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20">
    <w:name w:val="样式2"/>
    <w:basedOn w:val="a"/>
    <w:qFormat/>
    <w:rsid w:val="00F5502B"/>
    <w:pPr>
      <w:numPr>
        <w:numId w:val="29"/>
      </w:numPr>
    </w:pPr>
    <w:rPr>
      <w:rFonts w:ascii="仿宋_GB2312" w:eastAsia="仿宋_GB2312" w:hAnsi="Times New Roman" w:cs="Times New Roman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u.VAIO\Documents\&#33258;&#23450;&#20041;%20Office%20&#27169;&#26495;\shanjiwordtemplate-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ADC59-04F2-490C-991C-6A24E4758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shanjiwordtemplate-2.dotx</Template>
  <TotalTime>3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档案管理系统集成解决方案</dc:title>
  <dc:subject>配置文件说明</dc:subject>
  <dc:creator>Zou ZiXuan</dc:creator>
  <cp:lastModifiedBy>Albert</cp:lastModifiedBy>
  <cp:revision>4</cp:revision>
  <dcterms:created xsi:type="dcterms:W3CDTF">2015-07-15T14:23:00Z</dcterms:created>
  <dcterms:modified xsi:type="dcterms:W3CDTF">2015-07-15T14:25:00Z</dcterms:modified>
</cp:coreProperties>
</file>
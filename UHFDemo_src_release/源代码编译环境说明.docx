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hint="eastAsia"/>
        </w:rPr>
        <w:id w:val="1320161285"/>
        <w:docPartObj>
          <w:docPartGallery w:val="Cover Pages"/>
          <w:docPartUnique/>
        </w:docPartObj>
      </w:sdtPr>
      <w:sdtEndPr/>
      <w:sdtContent>
        <w:p w:rsidR="007C2546" w:rsidRDefault="002524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1" allowOverlap="1">
                    <wp:simplePos x="0" y="0"/>
                    <wp:positionH relativeFrom="column">
                      <wp:posOffset>-544195</wp:posOffset>
                    </wp:positionH>
                    <wp:positionV relativeFrom="paragraph">
                      <wp:posOffset>-201930</wp:posOffset>
                    </wp:positionV>
                    <wp:extent cx="6858000" cy="7315200"/>
                    <wp:effectExtent l="0" t="0" r="0" b="0"/>
                    <wp:wrapNone/>
                    <wp:docPr id="122" name="文本框 1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标题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2546" w:rsidRPr="006D1B8D" w:rsidRDefault="00501320" w:rsidP="007C2546">
                                    <w:pPr>
                                      <w:pStyle w:val="a5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档案管理系统集成解决方案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2546" w:rsidRDefault="0085518A" w:rsidP="007C2546">
                                    <w:pPr>
                                      <w:pStyle w:val="a5"/>
                                      <w:spacing w:before="240"/>
                                      <w:jc w:val="center"/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源代码编译环境</w:t>
                                    </w:r>
                                    <w:r w:rsidR="00AA5092">
                                      <w:rPr>
                                        <w:rFonts w:hint="eastAsia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说明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2" o:spid="_x0000_s1026" type="#_x0000_t202" style="position:absolute;left:0;text-align:left;margin-left:-42.85pt;margin-top:-15.9pt;width:540pt;height:8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" filled="f" stroked="f" strokeweight=".5pt">
                    <v:path arrowok="t"/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52"/>
                              <w:szCs w:val="52"/>
                            </w:rPr>
                            <w:alias w:val="标题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C2546" w:rsidRPr="006D1B8D" w:rsidRDefault="00501320" w:rsidP="007C2546">
                              <w:pPr>
                                <w:pStyle w:val="a5"/>
                                <w:pBdr>
                                  <w:bottom w:val="single" w:sz="6" w:space="4" w:color="7F7F7F" w:themeColor="text1" w:themeTint="80"/>
                                </w:pBd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档案管理系统集成解决方案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C2546" w:rsidRDefault="0085518A" w:rsidP="007C2546">
                              <w:pPr>
                                <w:pStyle w:val="a5"/>
                                <w:spacing w:before="240"/>
                                <w:jc w:val="center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源代码编译环境</w:t>
                              </w:r>
                              <w:r w:rsidR="00AA5092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说明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7C2546" w:rsidRDefault="007C2546" w:rsidP="007C2546">
      <w:pPr>
        <w:jc w:val="center"/>
      </w:pPr>
    </w:p>
    <w:p w:rsidR="00620B55" w:rsidRDefault="007C2546" w:rsidP="007C2546">
      <w:pPr>
        <w:jc w:val="center"/>
      </w:pPr>
      <w:r>
        <w:rPr>
          <w:noProof/>
        </w:rPr>
        <w:drawing>
          <wp:inline distT="0" distB="0" distL="0" distR="0">
            <wp:extent cx="2285714" cy="14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55" w:rsidRDefault="00620B55"/>
    <w:p w:rsidR="00620B55" w:rsidRDefault="00620B55" w:rsidP="00F8072C">
      <w:pPr>
        <w:jc w:val="center"/>
      </w:pPr>
    </w:p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 w:rsidP="0085518A">
      <w:pPr>
        <w:jc w:val="center"/>
      </w:pPr>
    </w:p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237473" w:rsidRPr="007C2546" w:rsidRDefault="00237473" w:rsidP="007C2546">
      <w:pPr>
        <w:jc w:val="center"/>
        <w:rPr>
          <w:sz w:val="32"/>
          <w:szCs w:val="32"/>
        </w:rPr>
      </w:pPr>
    </w:p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7C2546" w:rsidRDefault="007C2546"/>
    <w:p w:rsidR="007C2546" w:rsidRDefault="007C2546"/>
    <w:p w:rsidR="007C2546" w:rsidRDefault="007C2546"/>
    <w:p w:rsidR="007C2546" w:rsidRDefault="007C2546" w:rsidP="00BC612A"/>
    <w:p w:rsidR="00A90961" w:rsidRDefault="0085518A" w:rsidP="00BC612A">
      <w:pPr>
        <w:pStyle w:val="1"/>
      </w:pPr>
      <w:r>
        <w:rPr>
          <w:rFonts w:hint="eastAsia"/>
        </w:rPr>
        <w:lastRenderedPageBreak/>
        <w:t>源代码编译工具</w:t>
      </w:r>
    </w:p>
    <w:p w:rsidR="00273ED5" w:rsidRPr="000C1540" w:rsidRDefault="0085518A" w:rsidP="00C354F8">
      <w:pPr>
        <w:ind w:firstLine="420"/>
      </w:pPr>
      <w:r>
        <w:rPr>
          <w:rFonts w:hint="eastAsia"/>
        </w:rPr>
        <w:t>本程序使用</w:t>
      </w:r>
      <w:r>
        <w:rPr>
          <w:rFonts w:hint="eastAsia"/>
        </w:rPr>
        <w:t>c#</w:t>
      </w:r>
      <w:r>
        <w:rPr>
          <w:rFonts w:hint="eastAsia"/>
        </w:rPr>
        <w:t>语言开发，开发工具为</w:t>
      </w:r>
      <w:r>
        <w:rPr>
          <w:rFonts w:hint="eastAsia"/>
        </w:rPr>
        <w:t>VS2010</w:t>
      </w:r>
      <w:r>
        <w:rPr>
          <w:rFonts w:hint="eastAsia"/>
        </w:rPr>
        <w:t>，使用</w:t>
      </w:r>
      <w:r>
        <w:rPr>
          <w:rFonts w:hint="eastAsia"/>
        </w:rPr>
        <w:t>.net4.0</w:t>
      </w:r>
      <w:r>
        <w:rPr>
          <w:rFonts w:hint="eastAsia"/>
        </w:rPr>
        <w:t>框架</w:t>
      </w:r>
      <w:r w:rsidR="00273ED5">
        <w:rPr>
          <w:rFonts w:hint="eastAsia"/>
        </w:rPr>
        <w:t>，源代码包已经建立好项目工程，打开</w:t>
      </w:r>
      <w:r w:rsidR="00273ED5">
        <w:rPr>
          <w:rFonts w:hint="eastAsia"/>
        </w:rPr>
        <w:t>UHFDemo.sln</w:t>
      </w:r>
      <w:r w:rsidR="00273ED5">
        <w:rPr>
          <w:rFonts w:hint="eastAsia"/>
        </w:rPr>
        <w:t>文件即可打开工程</w:t>
      </w:r>
      <w:r w:rsidR="00C354F8">
        <w:rPr>
          <w:rFonts w:hint="eastAsia"/>
        </w:rPr>
        <w:t>进行开发</w:t>
      </w:r>
    </w:p>
    <w:p w:rsidR="00984982" w:rsidRDefault="00C354F8" w:rsidP="00E41B6E">
      <w:pPr>
        <w:pStyle w:val="1"/>
      </w:pPr>
      <w:r>
        <w:rPr>
          <w:rFonts w:hint="eastAsia"/>
        </w:rPr>
        <w:t>源代码目录结构</w:t>
      </w:r>
    </w:p>
    <w:p w:rsidR="00A96133" w:rsidRPr="00C354F8" w:rsidRDefault="00C354F8" w:rsidP="00A96133">
      <w:pPr>
        <w:rPr>
          <w:rFonts w:hint="eastAsia"/>
        </w:rPr>
      </w:pPr>
      <w:r>
        <w:rPr>
          <w:rFonts w:hint="eastAsia"/>
        </w:rPr>
        <w:t>如下图所示，源代码代码包含了三个类库和一个窗口应用程序，三个类库分别是</w:t>
      </w:r>
      <w:proofErr w:type="spellStart"/>
      <w:r>
        <w:rPr>
          <w:rFonts w:hint="eastAsia"/>
        </w:rPr>
        <w:t>CommonCtrl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CustomControl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Reader</w:t>
      </w:r>
      <w:r>
        <w:rPr>
          <w:rFonts w:hint="eastAsia"/>
        </w:rPr>
        <w:t>，窗口应用程序是</w:t>
      </w:r>
      <w:proofErr w:type="spellStart"/>
      <w:r>
        <w:rPr>
          <w:rFonts w:hint="eastAsia"/>
        </w:rPr>
        <w:t>UHFDemo</w:t>
      </w:r>
      <w:proofErr w:type="spellEnd"/>
    </w:p>
    <w:p w:rsidR="00C354F8" w:rsidRDefault="00C354F8" w:rsidP="00A96133">
      <w:r>
        <w:rPr>
          <w:noProof/>
        </w:rPr>
        <w:drawing>
          <wp:inline distT="0" distB="0" distL="0" distR="0">
            <wp:extent cx="2800350" cy="500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F8" w:rsidRDefault="00C354F8" w:rsidP="00C354F8">
      <w:pPr>
        <w:pStyle w:val="1"/>
        <w:rPr>
          <w:rFonts w:hint="eastAsia"/>
        </w:rPr>
      </w:pPr>
      <w:r>
        <w:rPr>
          <w:rFonts w:hint="eastAsia"/>
        </w:rPr>
        <w:t>生成可执行文件</w:t>
      </w:r>
    </w:p>
    <w:p w:rsidR="00C354F8" w:rsidRDefault="00C354F8" w:rsidP="00C354F8">
      <w:pPr>
        <w:rPr>
          <w:rFonts w:hint="eastAsia"/>
        </w:rPr>
      </w:pPr>
      <w:r>
        <w:rPr>
          <w:rFonts w:hint="eastAsia"/>
        </w:rPr>
        <w:t>编译好项目工程后可以在</w:t>
      </w:r>
      <w:proofErr w:type="spellStart"/>
      <w:r>
        <w:rPr>
          <w:rFonts w:hint="eastAsia"/>
        </w:rPr>
        <w:t>src</w:t>
      </w:r>
      <w:proofErr w:type="spellEnd"/>
      <w:r w:rsidRPr="00C354F8">
        <w:t>\</w:t>
      </w:r>
      <w:proofErr w:type="spellStart"/>
      <w:r w:rsidRPr="00C354F8">
        <w:t>UHFDemo</w:t>
      </w:r>
      <w:proofErr w:type="spellEnd"/>
      <w:r w:rsidRPr="00C354F8">
        <w:t>\bin\x86\Release</w:t>
      </w:r>
      <w:r>
        <w:rPr>
          <w:rFonts w:hint="eastAsia"/>
        </w:rPr>
        <w:t>路径查看到对应的库文件以及可执行窗口文件，应用程序执行所需要的文件如下图所示</w:t>
      </w:r>
      <w:bookmarkStart w:id="0" w:name="_GoBack"/>
      <w:bookmarkEnd w:id="0"/>
    </w:p>
    <w:p w:rsidR="00C354F8" w:rsidRPr="00C354F8" w:rsidRDefault="00C354F8" w:rsidP="00C354F8">
      <w:r>
        <w:rPr>
          <w:noProof/>
        </w:rPr>
        <w:lastRenderedPageBreak/>
        <w:drawing>
          <wp:inline distT="0" distB="0" distL="0" distR="0">
            <wp:extent cx="2686050" cy="2105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33" w:rsidRPr="00A96133" w:rsidRDefault="00A96133" w:rsidP="00A96133"/>
    <w:sectPr w:rsidR="00A96133" w:rsidRPr="00A96133" w:rsidSect="007C2546">
      <w:headerReference w:type="default" r:id="rId12"/>
      <w:footerReference w:type="default" r:id="rId13"/>
      <w:footerReference w:type="first" r:id="rId14"/>
      <w:pgSz w:w="11906" w:h="16838"/>
      <w:pgMar w:top="1440" w:right="1416" w:bottom="1440" w:left="1418" w:header="567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2B8" w:rsidRDefault="00AF42B8" w:rsidP="00620B55">
      <w:r>
        <w:separator/>
      </w:r>
    </w:p>
  </w:endnote>
  <w:endnote w:type="continuationSeparator" w:id="0">
    <w:p w:rsidR="00AF42B8" w:rsidRDefault="00AF42B8" w:rsidP="00620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B55" w:rsidRDefault="008F6DFC" w:rsidP="008F6DFC">
    <w:pPr>
      <w:pStyle w:val="a4"/>
      <w:jc w:val="center"/>
    </w:pPr>
    <w:r>
      <w:t xml:space="preserve">                            </w:t>
    </w:r>
    <w:r w:rsidR="00620B55">
      <w:rPr>
        <w:rFonts w:hint="eastAsia"/>
      </w:rPr>
      <w:t>深圳山脊技术有限公司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                            </w:t>
    </w:r>
    <w:r>
      <w:t xml:space="preserve">    </w:t>
    </w:r>
    <w:r w:rsidR="00796A73">
      <w:fldChar w:fldCharType="begin"/>
    </w:r>
    <w:r>
      <w:instrText>PAGE   \* MERGEFORMAT</w:instrText>
    </w:r>
    <w:r w:rsidR="00796A73">
      <w:fldChar w:fldCharType="separate"/>
    </w:r>
    <w:r w:rsidR="005B67C9" w:rsidRPr="005B67C9">
      <w:rPr>
        <w:noProof/>
        <w:lang w:val="zh-CN"/>
      </w:rPr>
      <w:t>1</w:t>
    </w:r>
    <w:r w:rsidR="00796A7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DD2" w:rsidRDefault="00661DD2" w:rsidP="00661DD2">
    <w:pPr>
      <w:pStyle w:val="a4"/>
      <w:jc w:val="center"/>
    </w:pPr>
    <w:r>
      <w:rPr>
        <w:rFonts w:hint="eastAsia"/>
      </w:rPr>
      <w:t>深圳山脊技术有限公司</w:t>
    </w:r>
    <w:r>
      <w:rPr>
        <w:rFonts w:hint="eastAsia"/>
      </w:rPr>
      <w:t xml:space="preserve"> </w:t>
    </w:r>
    <w:r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2B8" w:rsidRDefault="00AF42B8" w:rsidP="00620B55">
      <w:r>
        <w:separator/>
      </w:r>
    </w:p>
  </w:footnote>
  <w:footnote w:type="continuationSeparator" w:id="0">
    <w:p w:rsidR="00AF42B8" w:rsidRDefault="00AF42B8" w:rsidP="00620B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B55" w:rsidRDefault="00620B55" w:rsidP="00620B55">
    <w:pPr>
      <w:pStyle w:val="a3"/>
      <w:jc w:val="left"/>
    </w:pPr>
    <w:r>
      <w:rPr>
        <w:rFonts w:hint="eastAsia"/>
        <w:noProof/>
      </w:rPr>
      <w:drawing>
        <wp:inline distT="0" distB="0" distL="0" distR="0">
          <wp:extent cx="1878041" cy="407670"/>
          <wp:effectExtent l="0" t="0" r="8255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nji-logo-sma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7095" cy="4313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F6DFC">
      <w:rPr>
        <w:rFonts w:hint="eastAsia"/>
      </w:rPr>
      <w:t xml:space="preserve">                                            Security Level: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BAE"/>
    <w:multiLevelType w:val="hybridMultilevel"/>
    <w:tmpl w:val="2C6EFF2A"/>
    <w:lvl w:ilvl="0" w:tplc="3B045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F83122"/>
    <w:multiLevelType w:val="hybridMultilevel"/>
    <w:tmpl w:val="20E20888"/>
    <w:lvl w:ilvl="0" w:tplc="B44EC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B3844"/>
    <w:multiLevelType w:val="hybridMultilevel"/>
    <w:tmpl w:val="7E9A36B4"/>
    <w:lvl w:ilvl="0" w:tplc="41608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D91DA5"/>
    <w:multiLevelType w:val="hybridMultilevel"/>
    <w:tmpl w:val="FBE6322E"/>
    <w:lvl w:ilvl="0" w:tplc="CA2A4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6A5FE2"/>
    <w:multiLevelType w:val="hybridMultilevel"/>
    <w:tmpl w:val="D026CD30"/>
    <w:lvl w:ilvl="0" w:tplc="F7CAA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F7681F"/>
    <w:multiLevelType w:val="hybridMultilevel"/>
    <w:tmpl w:val="17CE8370"/>
    <w:lvl w:ilvl="0" w:tplc="01A8E288">
      <w:start w:val="1"/>
      <w:numFmt w:val="decimal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0D970A3A"/>
    <w:multiLevelType w:val="hybridMultilevel"/>
    <w:tmpl w:val="0584DE8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F0E3754"/>
    <w:multiLevelType w:val="hybridMultilevel"/>
    <w:tmpl w:val="AD9603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B37D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5DB255B"/>
    <w:multiLevelType w:val="hybridMultilevel"/>
    <w:tmpl w:val="FEFE06C4"/>
    <w:lvl w:ilvl="0" w:tplc="3BF69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2A2533"/>
    <w:multiLevelType w:val="hybridMultilevel"/>
    <w:tmpl w:val="AD681A10"/>
    <w:lvl w:ilvl="0" w:tplc="1504A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3ED8D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9E5AB8"/>
    <w:multiLevelType w:val="hybridMultilevel"/>
    <w:tmpl w:val="9E3A8794"/>
    <w:lvl w:ilvl="0" w:tplc="A3E63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06528D"/>
    <w:multiLevelType w:val="hybridMultilevel"/>
    <w:tmpl w:val="4AEA5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7567F7"/>
    <w:multiLevelType w:val="multilevel"/>
    <w:tmpl w:val="46BC0752"/>
    <w:lvl w:ilvl="0">
      <w:start w:val="1"/>
      <w:numFmt w:val="decimal"/>
      <w:pStyle w:val="20"/>
      <w:lvlText w:val="%1）"/>
      <w:lvlJc w:val="left"/>
      <w:pPr>
        <w:ind w:left="846" w:hanging="42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27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9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1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3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5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7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9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15" w:hanging="420"/>
      </w:pPr>
      <w:rPr>
        <w:rFonts w:hint="eastAsia"/>
      </w:rPr>
    </w:lvl>
  </w:abstractNum>
  <w:abstractNum w:abstractNumId="14">
    <w:nsid w:val="70B93A75"/>
    <w:multiLevelType w:val="hybridMultilevel"/>
    <w:tmpl w:val="04B61B96"/>
    <w:lvl w:ilvl="0" w:tplc="EFB44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D27DEE"/>
    <w:multiLevelType w:val="hybridMultilevel"/>
    <w:tmpl w:val="BEEE3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4"/>
  </w:num>
  <w:num w:numId="5">
    <w:abstractNumId w:val="1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9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6"/>
  </w:num>
  <w:num w:numId="21">
    <w:abstractNumId w:val="2"/>
  </w:num>
  <w:num w:numId="22">
    <w:abstractNumId w:val="8"/>
  </w:num>
  <w:num w:numId="23">
    <w:abstractNumId w:val="10"/>
  </w:num>
  <w:num w:numId="24">
    <w:abstractNumId w:val="8"/>
  </w:num>
  <w:num w:numId="25">
    <w:abstractNumId w:val="1"/>
  </w:num>
  <w:num w:numId="26">
    <w:abstractNumId w:val="0"/>
  </w:num>
  <w:num w:numId="27">
    <w:abstractNumId w:val="8"/>
  </w:num>
  <w:num w:numId="28">
    <w:abstractNumId w:val="5"/>
  </w:num>
  <w:num w:numId="29">
    <w:abstractNumId w:val="13"/>
  </w:num>
  <w:num w:numId="30">
    <w:abstractNumId w:val="15"/>
  </w:num>
  <w:num w:numId="31">
    <w:abstractNumId w:val="7"/>
  </w:num>
  <w:num w:numId="32">
    <w:abstractNumId w:val="8"/>
  </w:num>
  <w:num w:numId="33">
    <w:abstractNumId w:val="8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54"/>
    <w:rsid w:val="00023D1F"/>
    <w:rsid w:val="00032A1A"/>
    <w:rsid w:val="0003462B"/>
    <w:rsid w:val="00043E93"/>
    <w:rsid w:val="00046F44"/>
    <w:rsid w:val="00060847"/>
    <w:rsid w:val="00062083"/>
    <w:rsid w:val="000732CC"/>
    <w:rsid w:val="00083A98"/>
    <w:rsid w:val="00086051"/>
    <w:rsid w:val="00092FA4"/>
    <w:rsid w:val="000A2C85"/>
    <w:rsid w:val="000A48D1"/>
    <w:rsid w:val="000A6DC6"/>
    <w:rsid w:val="000B2176"/>
    <w:rsid w:val="000C1540"/>
    <w:rsid w:val="000D00DA"/>
    <w:rsid w:val="000E63E9"/>
    <w:rsid w:val="000F3DCA"/>
    <w:rsid w:val="00121EBB"/>
    <w:rsid w:val="001311AA"/>
    <w:rsid w:val="00133523"/>
    <w:rsid w:val="00142BE9"/>
    <w:rsid w:val="00147DC7"/>
    <w:rsid w:val="001600AA"/>
    <w:rsid w:val="00164591"/>
    <w:rsid w:val="00182EBC"/>
    <w:rsid w:val="001863A4"/>
    <w:rsid w:val="00186FC9"/>
    <w:rsid w:val="00187B99"/>
    <w:rsid w:val="00197A8B"/>
    <w:rsid w:val="001A697A"/>
    <w:rsid w:val="001A75B7"/>
    <w:rsid w:val="001C5507"/>
    <w:rsid w:val="001D4841"/>
    <w:rsid w:val="001E0B2C"/>
    <w:rsid w:val="001F19FC"/>
    <w:rsid w:val="001F2AFE"/>
    <w:rsid w:val="002019A7"/>
    <w:rsid w:val="00206E2F"/>
    <w:rsid w:val="00226210"/>
    <w:rsid w:val="00237473"/>
    <w:rsid w:val="00246972"/>
    <w:rsid w:val="00247B1C"/>
    <w:rsid w:val="002524C7"/>
    <w:rsid w:val="002623A5"/>
    <w:rsid w:val="002674B9"/>
    <w:rsid w:val="00273ED5"/>
    <w:rsid w:val="00276A80"/>
    <w:rsid w:val="00285EC5"/>
    <w:rsid w:val="00287A41"/>
    <w:rsid w:val="0029002D"/>
    <w:rsid w:val="00294091"/>
    <w:rsid w:val="00295BF4"/>
    <w:rsid w:val="00296813"/>
    <w:rsid w:val="002B44CC"/>
    <w:rsid w:val="002C0E61"/>
    <w:rsid w:val="002C1BA1"/>
    <w:rsid w:val="002D45AE"/>
    <w:rsid w:val="002E624F"/>
    <w:rsid w:val="002F008E"/>
    <w:rsid w:val="002F2BB8"/>
    <w:rsid w:val="002F498E"/>
    <w:rsid w:val="003030D4"/>
    <w:rsid w:val="00304EC0"/>
    <w:rsid w:val="00306C66"/>
    <w:rsid w:val="00323205"/>
    <w:rsid w:val="00332C2E"/>
    <w:rsid w:val="003558D1"/>
    <w:rsid w:val="0036139C"/>
    <w:rsid w:val="003650E8"/>
    <w:rsid w:val="003763F0"/>
    <w:rsid w:val="00384FFC"/>
    <w:rsid w:val="003A13C7"/>
    <w:rsid w:val="003A2070"/>
    <w:rsid w:val="003A7323"/>
    <w:rsid w:val="003B3C83"/>
    <w:rsid w:val="003D6B5E"/>
    <w:rsid w:val="00400D15"/>
    <w:rsid w:val="004055DE"/>
    <w:rsid w:val="0040799A"/>
    <w:rsid w:val="004113A8"/>
    <w:rsid w:val="0042116E"/>
    <w:rsid w:val="00426AC5"/>
    <w:rsid w:val="004337A0"/>
    <w:rsid w:val="00442397"/>
    <w:rsid w:val="004456F1"/>
    <w:rsid w:val="00456B8A"/>
    <w:rsid w:val="00463C6E"/>
    <w:rsid w:val="0047177B"/>
    <w:rsid w:val="004755C4"/>
    <w:rsid w:val="00476F8F"/>
    <w:rsid w:val="004777D1"/>
    <w:rsid w:val="004A31B4"/>
    <w:rsid w:val="004B71BB"/>
    <w:rsid w:val="004F7B23"/>
    <w:rsid w:val="00501320"/>
    <w:rsid w:val="00512B16"/>
    <w:rsid w:val="00524414"/>
    <w:rsid w:val="00535E45"/>
    <w:rsid w:val="00537B12"/>
    <w:rsid w:val="00542AF5"/>
    <w:rsid w:val="0055278D"/>
    <w:rsid w:val="00552BF9"/>
    <w:rsid w:val="00556977"/>
    <w:rsid w:val="00567783"/>
    <w:rsid w:val="00572475"/>
    <w:rsid w:val="00575761"/>
    <w:rsid w:val="005819BB"/>
    <w:rsid w:val="0059013F"/>
    <w:rsid w:val="005B53CA"/>
    <w:rsid w:val="005B67C9"/>
    <w:rsid w:val="005C158A"/>
    <w:rsid w:val="005C19C3"/>
    <w:rsid w:val="005D0AA3"/>
    <w:rsid w:val="005E5A3A"/>
    <w:rsid w:val="00605B49"/>
    <w:rsid w:val="00615809"/>
    <w:rsid w:val="00620B55"/>
    <w:rsid w:val="006310D6"/>
    <w:rsid w:val="0065496E"/>
    <w:rsid w:val="00660F2F"/>
    <w:rsid w:val="00661DD2"/>
    <w:rsid w:val="00690E86"/>
    <w:rsid w:val="00697A20"/>
    <w:rsid w:val="006B3515"/>
    <w:rsid w:val="006C1389"/>
    <w:rsid w:val="006C28D5"/>
    <w:rsid w:val="006C330C"/>
    <w:rsid w:val="006C6E7C"/>
    <w:rsid w:val="006D1B8D"/>
    <w:rsid w:val="006D3FE7"/>
    <w:rsid w:val="006E5F63"/>
    <w:rsid w:val="006F075F"/>
    <w:rsid w:val="007013D2"/>
    <w:rsid w:val="00705AA5"/>
    <w:rsid w:val="00714A51"/>
    <w:rsid w:val="00716FF0"/>
    <w:rsid w:val="00721554"/>
    <w:rsid w:val="00751817"/>
    <w:rsid w:val="00752FCA"/>
    <w:rsid w:val="007706DC"/>
    <w:rsid w:val="00777AE1"/>
    <w:rsid w:val="00796A73"/>
    <w:rsid w:val="007A3B93"/>
    <w:rsid w:val="007A4053"/>
    <w:rsid w:val="007C2546"/>
    <w:rsid w:val="007D1D78"/>
    <w:rsid w:val="007D4057"/>
    <w:rsid w:val="007E1AEC"/>
    <w:rsid w:val="007F0C02"/>
    <w:rsid w:val="00833730"/>
    <w:rsid w:val="0084746C"/>
    <w:rsid w:val="0085290E"/>
    <w:rsid w:val="008541D2"/>
    <w:rsid w:val="0085518A"/>
    <w:rsid w:val="008606E3"/>
    <w:rsid w:val="00864FFE"/>
    <w:rsid w:val="0087514A"/>
    <w:rsid w:val="00891924"/>
    <w:rsid w:val="008A2477"/>
    <w:rsid w:val="008A6D08"/>
    <w:rsid w:val="008B4AE3"/>
    <w:rsid w:val="008B5ED2"/>
    <w:rsid w:val="008B619C"/>
    <w:rsid w:val="008C1D45"/>
    <w:rsid w:val="008C6F7D"/>
    <w:rsid w:val="008D4EDC"/>
    <w:rsid w:val="008F0B43"/>
    <w:rsid w:val="008F6DFC"/>
    <w:rsid w:val="00920C35"/>
    <w:rsid w:val="00920E2C"/>
    <w:rsid w:val="009300B0"/>
    <w:rsid w:val="00932891"/>
    <w:rsid w:val="00941487"/>
    <w:rsid w:val="0094277C"/>
    <w:rsid w:val="009716E4"/>
    <w:rsid w:val="00984982"/>
    <w:rsid w:val="00987A44"/>
    <w:rsid w:val="00997ACB"/>
    <w:rsid w:val="009A2A55"/>
    <w:rsid w:val="009E3EF6"/>
    <w:rsid w:val="00A018E9"/>
    <w:rsid w:val="00A05D32"/>
    <w:rsid w:val="00A05D49"/>
    <w:rsid w:val="00A10615"/>
    <w:rsid w:val="00A17C91"/>
    <w:rsid w:val="00A25105"/>
    <w:rsid w:val="00A3653A"/>
    <w:rsid w:val="00A37D1A"/>
    <w:rsid w:val="00A531F6"/>
    <w:rsid w:val="00A56EA6"/>
    <w:rsid w:val="00A62191"/>
    <w:rsid w:val="00A6560C"/>
    <w:rsid w:val="00A65D1C"/>
    <w:rsid w:val="00A76CD3"/>
    <w:rsid w:val="00A80772"/>
    <w:rsid w:val="00A8369D"/>
    <w:rsid w:val="00A83D9F"/>
    <w:rsid w:val="00A83DB5"/>
    <w:rsid w:val="00A8435B"/>
    <w:rsid w:val="00A90961"/>
    <w:rsid w:val="00A96133"/>
    <w:rsid w:val="00A979C0"/>
    <w:rsid w:val="00AA5092"/>
    <w:rsid w:val="00AB15A6"/>
    <w:rsid w:val="00AC103C"/>
    <w:rsid w:val="00AC2A66"/>
    <w:rsid w:val="00AF42B8"/>
    <w:rsid w:val="00B0530B"/>
    <w:rsid w:val="00B07757"/>
    <w:rsid w:val="00B33231"/>
    <w:rsid w:val="00B52178"/>
    <w:rsid w:val="00B616C9"/>
    <w:rsid w:val="00B94270"/>
    <w:rsid w:val="00BB4B54"/>
    <w:rsid w:val="00BB6430"/>
    <w:rsid w:val="00BC612A"/>
    <w:rsid w:val="00BF145F"/>
    <w:rsid w:val="00BF4AF1"/>
    <w:rsid w:val="00C0074A"/>
    <w:rsid w:val="00C15A18"/>
    <w:rsid w:val="00C21E37"/>
    <w:rsid w:val="00C2768A"/>
    <w:rsid w:val="00C354F8"/>
    <w:rsid w:val="00C3783B"/>
    <w:rsid w:val="00C43431"/>
    <w:rsid w:val="00C54167"/>
    <w:rsid w:val="00C66964"/>
    <w:rsid w:val="00C71218"/>
    <w:rsid w:val="00C769AD"/>
    <w:rsid w:val="00C84196"/>
    <w:rsid w:val="00C84C11"/>
    <w:rsid w:val="00C93116"/>
    <w:rsid w:val="00CA492B"/>
    <w:rsid w:val="00CB158A"/>
    <w:rsid w:val="00CB7452"/>
    <w:rsid w:val="00CD657D"/>
    <w:rsid w:val="00CE4DD0"/>
    <w:rsid w:val="00CE73C3"/>
    <w:rsid w:val="00CF0C3B"/>
    <w:rsid w:val="00CF3DFB"/>
    <w:rsid w:val="00CF5A58"/>
    <w:rsid w:val="00CF5DDD"/>
    <w:rsid w:val="00D0413B"/>
    <w:rsid w:val="00D11C84"/>
    <w:rsid w:val="00D174AA"/>
    <w:rsid w:val="00D2142D"/>
    <w:rsid w:val="00D25F6B"/>
    <w:rsid w:val="00D31AC4"/>
    <w:rsid w:val="00D329CC"/>
    <w:rsid w:val="00D35375"/>
    <w:rsid w:val="00D429BD"/>
    <w:rsid w:val="00D52C8A"/>
    <w:rsid w:val="00D62506"/>
    <w:rsid w:val="00DA0303"/>
    <w:rsid w:val="00DB177D"/>
    <w:rsid w:val="00DD7156"/>
    <w:rsid w:val="00DE339E"/>
    <w:rsid w:val="00DF69A3"/>
    <w:rsid w:val="00E13A56"/>
    <w:rsid w:val="00E215C5"/>
    <w:rsid w:val="00E24161"/>
    <w:rsid w:val="00E25C11"/>
    <w:rsid w:val="00E26849"/>
    <w:rsid w:val="00E41B6E"/>
    <w:rsid w:val="00E429F8"/>
    <w:rsid w:val="00E45D98"/>
    <w:rsid w:val="00E460E6"/>
    <w:rsid w:val="00E654B0"/>
    <w:rsid w:val="00E9033E"/>
    <w:rsid w:val="00EA19E7"/>
    <w:rsid w:val="00EA37A1"/>
    <w:rsid w:val="00ED435F"/>
    <w:rsid w:val="00ED4FC1"/>
    <w:rsid w:val="00ED77A1"/>
    <w:rsid w:val="00EE4A6D"/>
    <w:rsid w:val="00EF6FC9"/>
    <w:rsid w:val="00F13723"/>
    <w:rsid w:val="00F15A40"/>
    <w:rsid w:val="00F21AEA"/>
    <w:rsid w:val="00F270D4"/>
    <w:rsid w:val="00F308E4"/>
    <w:rsid w:val="00F31F47"/>
    <w:rsid w:val="00F340DA"/>
    <w:rsid w:val="00F34E7F"/>
    <w:rsid w:val="00F4066F"/>
    <w:rsid w:val="00F42A5E"/>
    <w:rsid w:val="00F5502B"/>
    <w:rsid w:val="00F55B61"/>
    <w:rsid w:val="00F601AE"/>
    <w:rsid w:val="00F7387D"/>
    <w:rsid w:val="00F73B85"/>
    <w:rsid w:val="00F74990"/>
    <w:rsid w:val="00F8072C"/>
    <w:rsid w:val="00F8510B"/>
    <w:rsid w:val="00F866FE"/>
    <w:rsid w:val="00F94E9A"/>
    <w:rsid w:val="00F96134"/>
    <w:rsid w:val="00FB4BFA"/>
    <w:rsid w:val="00FD1791"/>
    <w:rsid w:val="00FD5CD0"/>
    <w:rsid w:val="00FD76A2"/>
    <w:rsid w:val="00F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12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05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9A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19A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19A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19A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19A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19A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19A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B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B55"/>
    <w:rPr>
      <w:sz w:val="18"/>
      <w:szCs w:val="18"/>
    </w:rPr>
  </w:style>
  <w:style w:type="paragraph" w:styleId="a5">
    <w:name w:val="No Spacing"/>
    <w:link w:val="Char1"/>
    <w:uiPriority w:val="1"/>
    <w:qFormat/>
    <w:rsid w:val="007C2546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C2546"/>
    <w:rPr>
      <w:kern w:val="0"/>
      <w:sz w:val="22"/>
    </w:rPr>
  </w:style>
  <w:style w:type="paragraph" w:styleId="a6">
    <w:name w:val="List Paragraph"/>
    <w:basedOn w:val="a"/>
    <w:uiPriority w:val="34"/>
    <w:qFormat/>
    <w:rsid w:val="00BC61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6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40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819B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819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19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19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19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19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19A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19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19A7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Char3"/>
    <w:uiPriority w:val="99"/>
    <w:semiHidden/>
    <w:unhideWhenUsed/>
    <w:rsid w:val="00F7387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7387D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F31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E9033E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1">
    <w:name w:val="Medium Shading 1 Accent 1"/>
    <w:basedOn w:val="a1"/>
    <w:uiPriority w:val="63"/>
    <w:rsid w:val="00E9033E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920E2C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920E2C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920E2C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920E2C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920E2C"/>
    <w:rPr>
      <w:b/>
      <w:bCs/>
    </w:rPr>
  </w:style>
  <w:style w:type="paragraph" w:customStyle="1" w:styleId="ad">
    <w:name w:val="段"/>
    <w:rsid w:val="008D4EDC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0">
    <w:name w:val="样式2"/>
    <w:basedOn w:val="a"/>
    <w:qFormat/>
    <w:rsid w:val="00F5502B"/>
    <w:pPr>
      <w:numPr>
        <w:numId w:val="29"/>
      </w:numPr>
    </w:pPr>
    <w:rPr>
      <w:rFonts w:ascii="仿宋_GB2312" w:eastAsia="仿宋_GB2312" w:hAnsi="Times New Roman" w:cs="Times New Roman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12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05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9A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19A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19A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19A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19A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19A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19A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B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B55"/>
    <w:rPr>
      <w:sz w:val="18"/>
      <w:szCs w:val="18"/>
    </w:rPr>
  </w:style>
  <w:style w:type="paragraph" w:styleId="a5">
    <w:name w:val="No Spacing"/>
    <w:link w:val="Char1"/>
    <w:uiPriority w:val="1"/>
    <w:qFormat/>
    <w:rsid w:val="007C2546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C2546"/>
    <w:rPr>
      <w:kern w:val="0"/>
      <w:sz w:val="22"/>
    </w:rPr>
  </w:style>
  <w:style w:type="paragraph" w:styleId="a6">
    <w:name w:val="List Paragraph"/>
    <w:basedOn w:val="a"/>
    <w:uiPriority w:val="34"/>
    <w:qFormat/>
    <w:rsid w:val="00BC61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6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40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819B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819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19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19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19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19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19A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19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19A7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Char3"/>
    <w:uiPriority w:val="99"/>
    <w:semiHidden/>
    <w:unhideWhenUsed/>
    <w:rsid w:val="00F7387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7387D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F31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E9033E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1">
    <w:name w:val="Medium Shading 1 Accent 1"/>
    <w:basedOn w:val="a1"/>
    <w:uiPriority w:val="63"/>
    <w:rsid w:val="00E9033E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920E2C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920E2C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920E2C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920E2C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920E2C"/>
    <w:rPr>
      <w:b/>
      <w:bCs/>
    </w:rPr>
  </w:style>
  <w:style w:type="paragraph" w:customStyle="1" w:styleId="ad">
    <w:name w:val="段"/>
    <w:rsid w:val="008D4EDC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0">
    <w:name w:val="样式2"/>
    <w:basedOn w:val="a"/>
    <w:qFormat/>
    <w:rsid w:val="00F5502B"/>
    <w:pPr>
      <w:numPr>
        <w:numId w:val="29"/>
      </w:numPr>
    </w:pPr>
    <w:rPr>
      <w:rFonts w:ascii="仿宋_GB2312" w:eastAsia="仿宋_GB2312" w:hAnsi="Times New Roman" w:cs="Times New Roma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u.VAIO\Documents\&#33258;&#23450;&#20041;%20Office%20&#27169;&#26495;\shanjiwordtemplate-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A8F7B-B93B-4468-9E13-40CA572D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shanjiwordtemplate-2.dotx</Template>
  <TotalTime>39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档案管理系统集成解决方案</dc:title>
  <dc:subject>源代码编译环境说明</dc:subject>
  <dc:creator>Zou ZiXuan</dc:creator>
  <cp:lastModifiedBy>Albert</cp:lastModifiedBy>
  <cp:revision>5</cp:revision>
  <dcterms:created xsi:type="dcterms:W3CDTF">2015-07-15T14:23:00Z</dcterms:created>
  <dcterms:modified xsi:type="dcterms:W3CDTF">2015-08-11T13:23:00Z</dcterms:modified>
</cp:coreProperties>
</file>